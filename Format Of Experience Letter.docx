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8249D" w:rsidR="0098249D" w:rsidP="002F7B6A" w:rsidRDefault="0098249D" w14:paraId="231A8C39" w14:textId="1AD39718">
      <w:pPr>
        <w:pStyle w:val="Heading1"/>
        <w:tabs>
          <w:tab w:val="left" w:pos="90"/>
          <w:tab w:val="left" w:pos="900"/>
        </w:tabs>
        <w:spacing w:before="101"/>
        <w:ind w:right="2880"/>
        <w:rPr>
          <w:rFonts w:ascii="Segoe UI"/>
          <w:b/>
          <w:bCs/>
          <w:sz w:val="28"/>
          <w:szCs w:val="28"/>
        </w:rPr>
      </w:pPr>
      <w:r w:rsidRPr="0098249D">
        <w:rPr>
          <w:b/>
          <w:bCs/>
          <w:sz w:val="28"/>
          <w:szCs w:val="28"/>
        </w:rPr>
        <w:t xml:space="preserve">                     </w:t>
      </w:r>
      <w:r w:rsidR="002F7B6A">
        <w:rPr>
          <w:b/>
          <w:bCs/>
          <w:sz w:val="28"/>
          <w:szCs w:val="28"/>
        </w:rPr>
        <w:t xml:space="preserve">       </w:t>
      </w:r>
      <w:r w:rsidRPr="0098249D">
        <w:rPr>
          <w:b/>
          <w:bCs/>
          <w:sz w:val="28"/>
          <w:szCs w:val="28"/>
        </w:rPr>
        <w:t>TO</w:t>
      </w:r>
      <w:r w:rsidRPr="0098249D">
        <w:rPr>
          <w:b/>
          <w:bCs/>
          <w:spacing w:val="-1"/>
          <w:sz w:val="28"/>
          <w:szCs w:val="28"/>
        </w:rPr>
        <w:t xml:space="preserve"> </w:t>
      </w:r>
      <w:r w:rsidRPr="0098249D">
        <w:rPr>
          <w:b/>
          <w:bCs/>
          <w:sz w:val="28"/>
          <w:szCs w:val="28"/>
        </w:rPr>
        <w:t>WHOMSOEVER</w:t>
      </w:r>
      <w:r w:rsidRPr="0098249D">
        <w:rPr>
          <w:b/>
          <w:bCs/>
          <w:spacing w:val="-1"/>
          <w:sz w:val="28"/>
          <w:szCs w:val="28"/>
        </w:rPr>
        <w:t xml:space="preserve"> </w:t>
      </w:r>
      <w:r w:rsidRPr="0098249D">
        <w:rPr>
          <w:b/>
          <w:bCs/>
          <w:sz w:val="28"/>
          <w:szCs w:val="28"/>
        </w:rPr>
        <w:t>IT</w:t>
      </w:r>
      <w:r w:rsidRPr="0098249D">
        <w:rPr>
          <w:b/>
          <w:bCs/>
          <w:spacing w:val="-5"/>
          <w:sz w:val="28"/>
          <w:szCs w:val="28"/>
        </w:rPr>
        <w:t xml:space="preserve"> </w:t>
      </w:r>
      <w:r w:rsidRPr="0098249D">
        <w:rPr>
          <w:b/>
          <w:bCs/>
          <w:sz w:val="28"/>
          <w:szCs w:val="28"/>
        </w:rPr>
        <w:t>MAY</w:t>
      </w:r>
      <w:r w:rsidRPr="0098249D">
        <w:rPr>
          <w:b/>
          <w:bCs/>
          <w:spacing w:val="-1"/>
          <w:sz w:val="28"/>
          <w:szCs w:val="28"/>
        </w:rPr>
        <w:t xml:space="preserve"> </w:t>
      </w:r>
      <w:r w:rsidRPr="0098249D">
        <w:rPr>
          <w:b/>
          <w:bCs/>
          <w:sz w:val="28"/>
          <w:szCs w:val="28"/>
        </w:rPr>
        <w:t>CONCERN</w:t>
      </w:r>
    </w:p>
    <w:p w:rsidR="0098249D" w:rsidP="0098249D" w:rsidRDefault="0098249D" w14:paraId="4C823708" w14:textId="35B7F0D8">
      <w:pPr>
        <w:pStyle w:val="BodyText"/>
        <w:tabs>
          <w:tab w:val="left" w:pos="810"/>
          <w:tab w:val="left" w:pos="945"/>
          <w:tab w:val="left" w:pos="1080"/>
          <w:tab w:val="left" w:pos="1170"/>
        </w:tabs>
        <w:spacing w:before="6"/>
        <w:rPr>
          <w:b/>
          <w:sz w:val="28"/>
        </w:rPr>
      </w:pPr>
      <w:r>
        <w:rPr>
          <w:b/>
          <w:sz w:val="28"/>
        </w:rPr>
        <w:tab/>
      </w:r>
    </w:p>
    <w:p w:rsidR="0098249D" w:rsidP="75D79531" w:rsidRDefault="0098249D" w14:paraId="3A85FCF5" w14:textId="30C4FDF0">
      <w:pPr>
        <w:pStyle w:val="BodyText"/>
        <w:spacing w:before="1" w:line="276" w:lineRule="auto"/>
        <w:ind w:right="674"/>
        <w:rPr>
          <w:sz w:val="22"/>
          <w:szCs w:val="22"/>
        </w:rPr>
      </w:pPr>
      <w:r w:rsidR="0098249D">
        <w:rPr/>
        <w:t>This</w:t>
      </w:r>
      <w:r w:rsidR="0098249D">
        <w:rPr>
          <w:spacing w:val="10"/>
        </w:rPr>
        <w:t xml:space="preserve"> </w:t>
      </w:r>
      <w:r w:rsidR="0098249D">
        <w:rPr/>
        <w:t>is</w:t>
      </w:r>
      <w:r w:rsidR="0098249D">
        <w:rPr>
          <w:spacing w:val="10"/>
        </w:rPr>
        <w:t xml:space="preserve"> </w:t>
      </w:r>
      <w:r w:rsidR="0098249D">
        <w:rPr/>
        <w:t>to</w:t>
      </w:r>
      <w:r w:rsidR="0098249D">
        <w:rPr>
          <w:spacing w:val="11"/>
        </w:rPr>
        <w:t xml:space="preserve"> </w:t>
      </w:r>
      <w:r w:rsidR="0098249D">
        <w:rPr/>
        <w:t>certify</w:t>
      </w:r>
      <w:r w:rsidR="0098249D">
        <w:rPr>
          <w:spacing w:val="12"/>
        </w:rPr>
        <w:t xml:space="preserve"> </w:t>
      </w:r>
      <w:r w:rsidR="0098249D">
        <w:rPr/>
        <w:t>that</w:t>
      </w:r>
      <w:r w:rsidR="0098249D">
        <w:rPr>
          <w:spacing w:val="10"/>
        </w:rPr>
        <w:t xml:space="preserve"> </w:t>
      </w:r>
      <w:r w:rsidR="002F7B6A">
        <w:rPr>
          <w:spacing w:val="10"/>
        </w:rPr>
        <w:t>---------------</w:t>
      </w:r>
      <w:r w:rsidR="0098249D">
        <w:rPr/>
        <w:t>has</w:t>
      </w:r>
      <w:r w:rsidR="0098249D">
        <w:rPr>
          <w:spacing w:val="11"/>
        </w:rPr>
        <w:t xml:space="preserve"> </w:t>
      </w:r>
      <w:r w:rsidR="0098249D">
        <w:rPr/>
        <w:t>worked</w:t>
      </w:r>
      <w:r w:rsidR="0098249D">
        <w:rPr>
          <w:spacing w:val="10"/>
        </w:rPr>
        <w:t xml:space="preserve"> </w:t>
      </w:r>
      <w:r w:rsidR="0098249D">
        <w:rPr/>
        <w:t>in</w:t>
      </w:r>
      <w:r w:rsidR="0098249D">
        <w:rPr>
          <w:spacing w:val="8"/>
        </w:rPr>
        <w:t xml:space="preserve"> </w:t>
      </w:r>
      <w:r w:rsidR="0098249D">
        <w:rPr/>
        <w:t>our</w:t>
      </w:r>
      <w:r w:rsidR="0098249D">
        <w:rPr>
          <w:spacing w:val="11"/>
        </w:rPr>
        <w:t xml:space="preserve"> </w:t>
      </w:r>
      <w:r w:rsidR="0098249D">
        <w:rPr/>
        <w:t>organization</w:t>
      </w:r>
      <w:r w:rsidR="0098249D">
        <w:rPr>
          <w:spacing w:val="11"/>
        </w:rPr>
        <w:t xml:space="preserve"> </w:t>
      </w:r>
      <w:r w:rsidR="0098249D">
        <w:rPr/>
        <w:t>as</w:t>
      </w:r>
      <w:r w:rsidR="0098249D">
        <w:rPr>
          <w:spacing w:val="14"/>
        </w:rPr>
        <w:t xml:space="preserve"> </w:t>
      </w:r>
      <w:r w:rsidR="002F7B6A">
        <w:rPr/>
        <w:t>---------------</w:t>
      </w:r>
      <w:r w:rsidR="0098249D">
        <w:rPr>
          <w:spacing w:val="11"/>
        </w:rPr>
        <w:t xml:space="preserve"> </w:t>
      </w:r>
      <w:r w:rsidR="0098249D">
        <w:rPr/>
        <w:t>in</w:t>
      </w:r>
      <w:r w:rsidR="0098249D">
        <w:rPr>
          <w:spacing w:val="-57"/>
        </w:rPr>
        <w:t xml:space="preserve"> </w:t>
      </w:r>
      <w:r w:rsidR="0098249D">
        <w:rPr/>
        <w:t>the</w:t>
      </w:r>
      <w:r w:rsidR="0098249D">
        <w:rPr>
          <w:spacing w:val="-2"/>
        </w:rPr>
        <w:t xml:space="preserve"> </w:t>
      </w:r>
      <w:r w:rsidR="0098249D">
        <w:rPr/>
        <w:t>field</w:t>
      </w:r>
      <w:r w:rsidR="0098249D">
        <w:rPr>
          <w:spacing w:val="-1"/>
        </w:rPr>
        <w:t xml:space="preserve"> </w:t>
      </w:r>
      <w:r w:rsidR="0098249D">
        <w:rPr/>
        <w:t>of ------------------</w:t>
      </w:r>
      <w:r w:rsidR="0098249D">
        <w:rPr>
          <w:spacing w:val="-1"/>
        </w:rPr>
        <w:t xml:space="preserve"> </w:t>
      </w:r>
      <w:r w:rsidR="0098249D">
        <w:rPr/>
        <w:t>from</w:t>
      </w:r>
      <w:r w:rsidR="0098249D">
        <w:rPr>
          <w:spacing w:val="1"/>
        </w:rPr>
        <w:t xml:space="preserve"> </w:t>
      </w:r>
      <w:r w:rsidR="002F7B6A">
        <w:rPr/>
        <w:t>---------------------</w:t>
      </w:r>
    </w:p>
    <w:p w:rsidR="0098249D" w:rsidP="0098249D" w:rsidRDefault="0098249D" w14:paraId="41460EAF" w14:textId="77777777">
      <w:pPr>
        <w:pStyle w:val="BodyText"/>
        <w:spacing w:before="4"/>
        <w:rPr>
          <w:sz w:val="25"/>
        </w:rPr>
      </w:pPr>
    </w:p>
    <w:p w:rsidR="0098249D" w:rsidP="75D79531" w:rsidRDefault="0098249D" w14:paraId="37AE1496" w14:textId="6AC8E3BC">
      <w:pPr>
        <w:pStyle w:val="BodyText"/>
        <w:spacing w:line="276" w:lineRule="auto"/>
        <w:ind w:right="83"/>
        <w:rPr>
          <w:sz w:val="22"/>
          <w:szCs w:val="22"/>
        </w:rPr>
      </w:pPr>
      <w:proofErr w:type="spellStart"/>
      <w:r w:rsidR="0098249D">
        <w:rPr/>
        <w:t>He/She</w:t>
      </w:r>
      <w:proofErr w:type="spellEnd"/>
      <w:r w:rsidR="0098249D">
        <w:rPr/>
        <w:t xml:space="preserve"> has resigned from his/her position on account of personal reasons and his/her resignation </w:t>
      </w:r>
      <w:r w:rsidR="0098249D">
        <w:rPr/>
        <w:t>has</w:t>
      </w:r>
      <w:r w:rsidR="0098249D">
        <w:rPr/>
        <w:t xml:space="preserve"> been</w:t>
      </w:r>
      <w:r w:rsidR="0098249D">
        <w:rPr>
          <w:spacing w:val="-58"/>
        </w:rPr>
        <w:t xml:space="preserve"> </w:t>
      </w:r>
      <w:r w:rsidR="0098249D">
        <w:rPr/>
        <w:t>accepted.</w:t>
      </w:r>
    </w:p>
    <w:p w:rsidR="0098249D" w:rsidP="0098249D" w:rsidRDefault="0098249D" w14:paraId="2C587D22" w14:textId="77777777">
      <w:pPr>
        <w:pStyle w:val="BodyText"/>
        <w:spacing w:before="3"/>
        <w:rPr>
          <w:sz w:val="25"/>
        </w:rPr>
      </w:pPr>
    </w:p>
    <w:p w:rsidR="0098249D" w:rsidP="75D79531" w:rsidRDefault="0098249D" w14:paraId="59C5557F" w14:textId="383E62AD">
      <w:pPr>
        <w:pStyle w:val="BodyText"/>
        <w:spacing w:before="1"/>
        <w:ind w:right="1854"/>
        <w:rPr>
          <w:sz w:val="22"/>
          <w:szCs w:val="22"/>
        </w:rPr>
      </w:pPr>
      <w:r w:rsidR="0098249D">
        <w:rPr/>
        <w:t>During his/her tenure with the company, he/she was found to be sincere and hardworking.</w:t>
      </w:r>
      <w:r w:rsidR="0098249D">
        <w:rPr>
          <w:spacing w:val="-58"/>
        </w:rPr>
        <w:t xml:space="preserve"> </w:t>
      </w:r>
      <w:r w:rsidR="0098249D">
        <w:rPr/>
        <w:t>The</w:t>
      </w:r>
      <w:r w:rsidR="0098249D">
        <w:rPr>
          <w:spacing w:val="-2"/>
        </w:rPr>
        <w:t xml:space="preserve"> </w:t>
      </w:r>
      <w:r w:rsidR="0098249D">
        <w:rPr/>
        <w:t>management</w:t>
      </w:r>
      <w:r w:rsidR="0098249D">
        <w:rPr>
          <w:spacing w:val="-4"/>
        </w:rPr>
        <w:t xml:space="preserve"> </w:t>
      </w:r>
      <w:r w:rsidR="0098249D">
        <w:rPr/>
        <w:t>wishes</w:t>
      </w:r>
      <w:r w:rsidR="0098249D">
        <w:rPr>
          <w:spacing w:val="-3"/>
        </w:rPr>
        <w:t xml:space="preserve"> him/</w:t>
      </w:r>
      <w:r w:rsidR="0098249D">
        <w:rPr/>
        <w:t>her</w:t>
      </w:r>
      <w:r w:rsidR="0098249D">
        <w:rPr>
          <w:spacing w:val="-1"/>
        </w:rPr>
        <w:t xml:space="preserve"> </w:t>
      </w:r>
      <w:r w:rsidR="0098249D">
        <w:rPr/>
        <w:t>good</w:t>
      </w:r>
      <w:r w:rsidR="0098249D">
        <w:rPr>
          <w:spacing w:val="-1"/>
        </w:rPr>
        <w:t xml:space="preserve"> </w:t>
      </w:r>
      <w:r w:rsidR="0098249D">
        <w:rPr/>
        <w:t>luck for him/her</w:t>
      </w:r>
      <w:r w:rsidR="0098249D">
        <w:rPr>
          <w:spacing w:val="-4"/>
        </w:rPr>
        <w:t xml:space="preserve"> </w:t>
      </w:r>
      <w:r w:rsidR="0098249D">
        <w:rPr/>
        <w:t>future</w:t>
      </w:r>
      <w:r w:rsidR="0098249D">
        <w:rPr>
          <w:spacing w:val="-2"/>
        </w:rPr>
        <w:t xml:space="preserve"> </w:t>
      </w:r>
      <w:r w:rsidR="00511346">
        <w:rPr/>
        <w:t>endeavors</w:t>
      </w:r>
      <w:r w:rsidR="0098249D">
        <w:rPr/>
        <w:t>.</w:t>
      </w:r>
    </w:p>
    <w:p w:rsidR="00DF55B6" w:rsidP="0098249D" w:rsidRDefault="00DF55B6" w14:paraId="53324436" w14:textId="7FFD0055">
      <w:pPr>
        <w:ind w:left="-630"/>
      </w:pPr>
    </w:p>
    <w:p w:rsidR="00097CF4" w:rsidP="0098249D" w:rsidRDefault="00097CF4" w14:paraId="2802C3AD" w14:textId="0D199500">
      <w:pPr>
        <w:ind w:left="-630"/>
      </w:pPr>
    </w:p>
    <w:p w:rsidR="00097CF4" w:rsidP="0098249D" w:rsidRDefault="00097CF4" w14:paraId="2975C99D" w14:textId="05B67D1F">
      <w:pPr>
        <w:ind w:left="-630"/>
      </w:pPr>
      <w:r>
        <w:t xml:space="preserve">   Thanking You,</w:t>
      </w:r>
    </w:p>
    <w:p w:rsidR="00097CF4" w:rsidP="0098249D" w:rsidRDefault="00097CF4" w14:paraId="61C9C9E5" w14:textId="155333DB">
      <w:pPr>
        <w:ind w:left="-630"/>
      </w:pPr>
    </w:p>
    <w:p w:rsidRPr="00F72DD8" w:rsidR="00097CF4" w:rsidP="0098249D" w:rsidRDefault="00097CF4" w14:paraId="33F90DFC" w14:textId="3C161717">
      <w:pPr>
        <w:ind w:left="-630"/>
      </w:pPr>
      <w:r>
        <w:t>YAAI TECHNOLOGIES</w:t>
      </w:r>
    </w:p>
    <w:sectPr w:rsidRPr="00F72DD8" w:rsidR="00097CF4" w:rsidSect="002F7B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2434" w:right="1584" w:bottom="504" w:left="1728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9A4" w:rsidP="00376205" w:rsidRDefault="00E309A4" w14:paraId="03B599CF" w14:textId="77777777">
      <w:r>
        <w:separator/>
      </w:r>
    </w:p>
  </w:endnote>
  <w:endnote w:type="continuationSeparator" w:id="0">
    <w:p w:rsidR="00E309A4" w:rsidP="00376205" w:rsidRDefault="00E309A4" w14:paraId="199ADA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105F" w:rsidRDefault="0015105F" w14:paraId="37C1A90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04"/>
      <w:gridCol w:w="552"/>
      <w:gridCol w:w="551"/>
      <w:gridCol w:w="551"/>
      <w:gridCol w:w="551"/>
      <w:gridCol w:w="551"/>
    </w:tblGrid>
    <w:tr w:rsidR="00C92100" w:rsidTr="0061457D" w14:paraId="439BECC3" w14:textId="77777777">
      <w:trPr>
        <w:trHeight w:val="622"/>
        <w:jc w:val="center"/>
      </w:trPr>
      <w:tc>
        <w:tcPr>
          <w:tcW w:w="10343" w:type="dxa"/>
          <w:gridSpan w:val="4"/>
          <w:vAlign w:val="center"/>
        </w:tcPr>
        <w:p w:rsidRPr="0061457D" w:rsidR="00C92100" w:rsidP="0061457D" w:rsidRDefault="00C92100" w14:paraId="03071486" w14:textId="33EAB5E8">
          <w:pPr>
            <w:pStyle w:val="Footer"/>
          </w:pPr>
        </w:p>
      </w:tc>
      <w:tc>
        <w:tcPr>
          <w:tcW w:w="567" w:type="dxa"/>
          <w:vAlign w:val="center"/>
        </w:tcPr>
        <w:p w:rsidR="00C92100" w:rsidP="00C92100" w:rsidRDefault="00C92100" w14:paraId="41AB1B97" w14:textId="51BCEDF8">
          <w:pPr>
            <w:pStyle w:val="Footer"/>
            <w:jc w:val="center"/>
          </w:pPr>
        </w:p>
      </w:tc>
      <w:tc>
        <w:tcPr>
          <w:tcW w:w="567" w:type="dxa"/>
          <w:shd w:val="clear" w:color="auto" w:fill="3494BA" w:themeFill="accent1"/>
        </w:tcPr>
        <w:p w:rsidR="00C92100" w:rsidP="00C92100" w:rsidRDefault="00C92100" w14:paraId="5C4E5190" w14:textId="77777777">
          <w:pPr>
            <w:pStyle w:val="Footer"/>
          </w:pPr>
        </w:p>
      </w:tc>
    </w:tr>
    <w:tr w:rsidR="00C92100" w:rsidTr="0061457D" w14:paraId="3AFAC6FF" w14:textId="77777777">
      <w:trPr>
        <w:trHeight w:val="623"/>
        <w:jc w:val="center"/>
      </w:trPr>
      <w:tc>
        <w:tcPr>
          <w:tcW w:w="9776" w:type="dxa"/>
          <w:gridSpan w:val="3"/>
          <w:vAlign w:val="center"/>
        </w:tcPr>
        <w:p w:rsidR="00C92100" w:rsidP="00C92100" w:rsidRDefault="00C92100" w14:paraId="4FD6BA73" w14:textId="4F2C98FE">
          <w:pPr>
            <w:pStyle w:val="Footer"/>
          </w:pPr>
        </w:p>
      </w:tc>
      <w:tc>
        <w:tcPr>
          <w:tcW w:w="567" w:type="dxa"/>
          <w:vAlign w:val="center"/>
        </w:tcPr>
        <w:p w:rsidR="00C92100" w:rsidP="00C92100" w:rsidRDefault="00C92100" w14:paraId="7BBB9DCC" w14:textId="4E5162F1">
          <w:pPr>
            <w:pStyle w:val="Footer"/>
            <w:jc w:val="center"/>
          </w:pPr>
        </w:p>
      </w:tc>
      <w:tc>
        <w:tcPr>
          <w:tcW w:w="567" w:type="dxa"/>
          <w:shd w:val="clear" w:color="auto" w:fill="2683C6" w:themeFill="accent6"/>
        </w:tcPr>
        <w:p w:rsidR="00C92100" w:rsidP="00145359" w:rsidRDefault="00C92100" w14:paraId="67A19B03" w14:textId="77777777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P="00145359" w:rsidRDefault="00C92100" w14:paraId="3DC49E54" w14:textId="77777777">
          <w:pPr>
            <w:pStyle w:val="Footer"/>
          </w:pPr>
        </w:p>
      </w:tc>
    </w:tr>
    <w:tr w:rsidR="00C92100" w:rsidTr="0061457D" w14:paraId="0E250779" w14:textId="77777777">
      <w:trPr>
        <w:trHeight w:val="622"/>
        <w:jc w:val="center"/>
      </w:trPr>
      <w:tc>
        <w:tcPr>
          <w:tcW w:w="9209" w:type="dxa"/>
          <w:gridSpan w:val="2"/>
          <w:vAlign w:val="center"/>
        </w:tcPr>
        <w:p w:rsidR="00C92100" w:rsidP="00C92100" w:rsidRDefault="00C92100" w14:paraId="41B0ED3E" w14:textId="2D9C137C">
          <w:pPr>
            <w:pStyle w:val="Footer"/>
          </w:pPr>
        </w:p>
      </w:tc>
      <w:tc>
        <w:tcPr>
          <w:tcW w:w="567" w:type="dxa"/>
          <w:vAlign w:val="center"/>
        </w:tcPr>
        <w:p w:rsidR="00C92100" w:rsidP="00C92100" w:rsidRDefault="00C92100" w14:paraId="3B8A3DBD" w14:textId="57A4361D">
          <w:pPr>
            <w:pStyle w:val="Footer"/>
            <w:jc w:val="center"/>
          </w:pPr>
        </w:p>
      </w:tc>
      <w:tc>
        <w:tcPr>
          <w:tcW w:w="567" w:type="dxa"/>
          <w:shd w:val="clear" w:color="auto" w:fill="75BDA7" w:themeFill="accent3"/>
        </w:tcPr>
        <w:p w:rsidR="00C92100" w:rsidP="00145359" w:rsidRDefault="00C92100" w14:paraId="416F49D0" w14:textId="77777777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C92100" w:rsidP="00145359" w:rsidRDefault="00C92100" w14:paraId="656F7558" w14:textId="77777777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P="00145359" w:rsidRDefault="00C92100" w14:paraId="7FF5A76D" w14:textId="77777777">
          <w:pPr>
            <w:pStyle w:val="Footer"/>
          </w:pPr>
        </w:p>
      </w:tc>
    </w:tr>
    <w:tr w:rsidR="00C92100" w:rsidTr="0061457D" w14:paraId="422B9F61" w14:textId="77777777">
      <w:trPr>
        <w:trHeight w:val="623"/>
        <w:jc w:val="center"/>
      </w:trPr>
      <w:tc>
        <w:tcPr>
          <w:tcW w:w="8642" w:type="dxa"/>
          <w:vAlign w:val="center"/>
        </w:tcPr>
        <w:p w:rsidR="00C92100" w:rsidP="00C92100" w:rsidRDefault="00C92100" w14:paraId="3D9C5EA3" w14:textId="55745B17">
          <w:pPr>
            <w:pStyle w:val="Footer"/>
            <w:ind w:right="30"/>
          </w:pPr>
        </w:p>
      </w:tc>
      <w:tc>
        <w:tcPr>
          <w:tcW w:w="567" w:type="dxa"/>
          <w:vAlign w:val="center"/>
        </w:tcPr>
        <w:p w:rsidR="00C92100" w:rsidP="00C92100" w:rsidRDefault="00C92100" w14:paraId="32E7571A" w14:textId="6BD775DE">
          <w:pPr>
            <w:pStyle w:val="Footer"/>
            <w:jc w:val="center"/>
          </w:pPr>
        </w:p>
      </w:tc>
      <w:tc>
        <w:tcPr>
          <w:tcW w:w="567" w:type="dxa"/>
          <w:shd w:val="clear" w:color="auto" w:fill="373545" w:themeFill="text2"/>
        </w:tcPr>
        <w:p w:rsidR="00C92100" w:rsidP="00145359" w:rsidRDefault="00C92100" w14:paraId="700549A6" w14:textId="77777777">
          <w:pPr>
            <w:pStyle w:val="Footer"/>
          </w:pPr>
        </w:p>
      </w:tc>
      <w:tc>
        <w:tcPr>
          <w:tcW w:w="567" w:type="dxa"/>
          <w:shd w:val="clear" w:color="auto" w:fill="75BDA7" w:themeFill="accent3"/>
        </w:tcPr>
        <w:p w:rsidR="00C92100" w:rsidP="00145359" w:rsidRDefault="00C92100" w14:paraId="15E750E8" w14:textId="77777777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C92100" w:rsidP="00145359" w:rsidRDefault="00C92100" w14:paraId="66178176" w14:textId="77777777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C92100" w:rsidP="00145359" w:rsidRDefault="00C92100" w14:paraId="2ECE7A03" w14:textId="77777777">
          <w:pPr>
            <w:pStyle w:val="Footer"/>
          </w:pPr>
        </w:p>
      </w:tc>
    </w:tr>
  </w:tbl>
  <w:p w:rsidR="00F6710A" w:rsidP="00145359" w:rsidRDefault="00F6710A" w14:paraId="1E8E215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105F" w:rsidRDefault="0015105F" w14:paraId="348B40E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9A4" w:rsidP="00376205" w:rsidRDefault="00E309A4" w14:paraId="77DB039A" w14:textId="77777777">
      <w:r>
        <w:separator/>
      </w:r>
    </w:p>
  </w:footnote>
  <w:footnote w:type="continuationSeparator" w:id="0">
    <w:p w:rsidR="00E309A4" w:rsidP="00376205" w:rsidRDefault="00E309A4" w14:paraId="5C045A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105F" w:rsidRDefault="0015105F" w14:paraId="439CFBE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eGrid"/>
      <w:tblW w:w="625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30"/>
      <w:gridCol w:w="5730"/>
    </w:tblGrid>
    <w:tr w:rsidR="001A79C0" w:rsidTr="00D907F8" w14:paraId="3559C946" w14:textId="77777777">
      <w:trPr>
        <w:jc w:val="center"/>
      </w:trPr>
      <w:tc>
        <w:tcPr>
          <w:tcW w:w="6946" w:type="dxa"/>
        </w:tcPr>
        <w:p w:rsidR="001A79C0" w:rsidP="00FB21D8" w:rsidRDefault="001A79C0" w14:paraId="5A9185A0" w14:textId="77777777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010A4FB" wp14:editId="49963150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" style="width:108pt;height:126pt;mso-position-horizontal-relative:char;mso-position-vertical-relative:line" alt="Decorative element" coordsize="13696,16002" o:spid="_x0000_s1026" w14:anchorId="4444F3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">
                    <v:rect id="Rectangle 1" style="position:absolute;width:3474;height:16002;visibility:visible;mso-wrap-style:square;v-text-anchor:middle" o:spid="_x0000_s1027" fillcolor="#3494ba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/>
                    <v:rect id="Rectangle 2" style="position:absolute;left:3361;width:3429;height:12573;visibility:visible;mso-wrap-style:square;v-text-anchor:middle" o:spid="_x0000_s1028" fillcolor="#2683c6 [320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/>
                    <v:rect id="Rectangle 3" style="position:absolute;left:6791;width:3429;height:8001;visibility:visible;mso-wrap-style:square;v-text-anchor:middle" o:spid="_x0000_s1029" fillcolor="#75bda7 [3206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/>
                    <v:rect id="Rectangle 4" style="position:absolute;left:10221;width:3475;height:3429;visibility:visible;mso-wrap-style:square;v-text-anchor:middle" o:spid="_x0000_s1030" fillcolor="#373545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:rsidR="001A79C0" w:rsidP="00D907F8" w:rsidRDefault="00B066C6" w14:paraId="1BC0250B" w14:textId="4DA74DD8">
          <w:pPr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2662483D" wp14:editId="165C0568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278130</wp:posOffset>
                    </wp:positionV>
                    <wp:extent cx="3639184" cy="1278254"/>
                    <wp:effectExtent l="0" t="0" r="0" b="444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9184" cy="1278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B066C6" w:rsidR="00B066C6" w:rsidRDefault="00B066C6" w14:paraId="38F79323" w14:textId="788E6446">
                                <w:pPr>
                                  <w:pBdr>
                                    <w:top w:val="single" w:color="3494BA" w:themeColor="accent1" w:sz="24" w:space="8"/>
                                    <w:bottom w:val="single" w:color="3494BA" w:themeColor="accent1" w:sz="24" w:space="8"/>
                                  </w:pBdr>
                                  <w:spacing w:after="0"/>
                                </w:pPr>
                                <w:r w:rsidRPr="00B066C6">
                                  <w:t>YAAI TECHNOLOGIES</w:t>
                                </w:r>
                              </w:p>
                              <w:p w:rsidRPr="00B066C6" w:rsidR="00B066C6" w:rsidRDefault="00B066C6" w14:paraId="09A9CF17" w14:textId="6CA1E503">
                                <w:pPr>
                                  <w:pBdr>
                                    <w:top w:val="single" w:color="3494BA" w:themeColor="accent1" w:sz="24" w:space="8"/>
                                    <w:bottom w:val="single" w:color="3494BA" w:themeColor="accent1" w:sz="24" w:space="8"/>
                                  </w:pBdr>
                                  <w:spacing w:after="0"/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>Registered Address: Office</w:t>
                                </w:r>
                                <w:r w:rsidRPr="00B066C6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 xml:space="preserve"> No. DPT-803, 8th Floor, DLF Prime Towers, Okhla Phase 1, New Delhi – 110020</w:t>
                                </w:r>
                              </w:p>
                              <w:p w:rsidRPr="00166520" w:rsidR="00166520" w:rsidRDefault="00166520" w14:paraId="79023BCB" w14:textId="77777777">
                                <w:pPr>
                                  <w:pBdr>
                                    <w:top w:val="single" w:color="3494BA" w:themeColor="accent1" w:sz="24" w:space="8"/>
                                    <w:bottom w:val="single" w:color="3494BA" w:themeColor="accent1" w:sz="24" w:space="8"/>
                                  </w:pBdr>
                                  <w:spacing w:after="0"/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 xml:space="preserve">CIN: </w:t>
                                </w:r>
                                <w:r w:rsidRPr="00166520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>U72900DL2021PTC384394</w:t>
                                </w:r>
                              </w:p>
                              <w:p w:rsidRPr="00B066C6" w:rsidR="00B066C6" w:rsidRDefault="00B066C6" w14:paraId="71F33610" w14:textId="0F21B3FA">
                                <w:pPr>
                                  <w:pBdr>
                                    <w:top w:val="single" w:color="3494BA" w:themeColor="accent1" w:sz="24" w:space="8"/>
                                    <w:bottom w:val="single" w:color="3494BA" w:themeColor="accent1" w:sz="24" w:space="8"/>
                                  </w:pBdr>
                                  <w:spacing w:after="0"/>
                                  <w:rPr>
                                    <w:rFonts w:cstheme="minorHAnsi"/>
                                    <w:i/>
                                    <w:iCs/>
                                    <w:color w:val="3494BA" w:themeColor="accent1"/>
                                  </w:rPr>
                                </w:pPr>
                                <w:r w:rsidRPr="00B066C6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>Contact: 9</w:t>
                                </w:r>
                                <w:r w:rsidR="0015105F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>560452931</w:t>
                                </w:r>
                                <w:r w:rsidR="00166520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 xml:space="preserve">; Email: </w:t>
                                </w:r>
                                <w:r w:rsidR="00F72DD8">
                                  <w:rPr>
                                    <w:rFonts w:cstheme="minorHAnsi"/>
                                    <w:color w:val="222222"/>
                                    <w:shd w:val="clear" w:color="auto" w:fill="FFFFFF"/>
                                  </w:rPr>
                                  <w:t>contact@robo4me.com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662483D">
                    <v:stroke joinstyle="miter"/>
                    <v:path gradientshapeok="t" o:connecttype="rect"/>
                  </v:shapetype>
                  <v:shape id="Text Box 2" style="position:absolute;left:0;text-align:left;margin-left:0;margin-top:21.9pt;width:286.55pt;height:100.6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">
                    <v:textbox style="mso-fit-shape-to-text:t">
                      <w:txbxContent>
                        <w:p w:rsidRPr="00B066C6" w:rsidR="00B066C6" w:rsidRDefault="00B066C6" w14:paraId="38F79323" w14:textId="788E6446">
                          <w:pPr>
                            <w:pBdr>
                              <w:top w:val="single" w:color="3494BA" w:themeColor="accent1" w:sz="24" w:space="8"/>
                              <w:bottom w:val="single" w:color="3494BA" w:themeColor="accent1" w:sz="24" w:space="8"/>
                            </w:pBdr>
                            <w:spacing w:after="0"/>
                          </w:pPr>
                          <w:r w:rsidRPr="00B066C6">
                            <w:t>YAAI TECHNOLOGIES</w:t>
                          </w:r>
                        </w:p>
                        <w:p w:rsidRPr="00B066C6" w:rsidR="00B066C6" w:rsidRDefault="00B066C6" w14:paraId="09A9CF17" w14:textId="6CA1E503">
                          <w:pPr>
                            <w:pBdr>
                              <w:top w:val="single" w:color="3494BA" w:themeColor="accent1" w:sz="24" w:space="8"/>
                              <w:bottom w:val="single" w:color="3494BA" w:themeColor="accent1" w:sz="24" w:space="8"/>
                            </w:pBdr>
                            <w:spacing w:after="0"/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</w:pPr>
                          <w:r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>Registered Address: Office</w:t>
                          </w:r>
                          <w:r w:rsidRPr="00B066C6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 xml:space="preserve"> No. DPT-803, 8th Floor, DLF Prime Towers, Okhla Phase 1, New Delhi – 110020</w:t>
                          </w:r>
                        </w:p>
                        <w:p w:rsidRPr="00166520" w:rsidR="00166520" w:rsidRDefault="00166520" w14:paraId="79023BCB" w14:textId="77777777">
                          <w:pPr>
                            <w:pBdr>
                              <w:top w:val="single" w:color="3494BA" w:themeColor="accent1" w:sz="24" w:space="8"/>
                              <w:bottom w:val="single" w:color="3494BA" w:themeColor="accent1" w:sz="24" w:space="8"/>
                            </w:pBdr>
                            <w:spacing w:after="0"/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</w:pPr>
                          <w:r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 xml:space="preserve">CIN: </w:t>
                          </w:r>
                          <w:r w:rsidRPr="00166520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>U72900DL2021PTC384394</w:t>
                          </w:r>
                        </w:p>
                        <w:p w:rsidRPr="00B066C6" w:rsidR="00B066C6" w:rsidRDefault="00B066C6" w14:paraId="71F33610" w14:textId="0F21B3FA">
                          <w:pPr>
                            <w:pBdr>
                              <w:top w:val="single" w:color="3494BA" w:themeColor="accent1" w:sz="24" w:space="8"/>
                              <w:bottom w:val="single" w:color="3494BA" w:themeColor="accent1" w:sz="24" w:space="8"/>
                            </w:pBdr>
                            <w:spacing w:after="0"/>
                            <w:rPr>
                              <w:rFonts w:cstheme="minorHAnsi"/>
                              <w:i/>
                              <w:iCs/>
                              <w:color w:val="3494BA" w:themeColor="accent1"/>
                            </w:rPr>
                          </w:pPr>
                          <w:r w:rsidRPr="00B066C6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>Contact: 9</w:t>
                          </w:r>
                          <w:r w:rsidR="0015105F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>560452931</w:t>
                          </w:r>
                          <w:r w:rsidR="00166520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 xml:space="preserve">; Email: </w:t>
                          </w:r>
                          <w:r w:rsidR="00F72DD8">
                            <w:rPr>
                              <w:rFonts w:cstheme="minorHAnsi"/>
                              <w:color w:val="222222"/>
                              <w:shd w:val="clear" w:color="auto" w:fill="FFFFFF"/>
                            </w:rPr>
                            <w:t>contact@robo4me.com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</w:tc>
    </w:tr>
  </w:tbl>
  <w:p w:rsidR="00F6710A" w:rsidP="00FB21D8" w:rsidRDefault="00F6710A" w14:paraId="508B57B3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105F" w:rsidRDefault="0015105F" w14:paraId="45330EA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110E"/>
    <w:multiLevelType w:val="hybridMultilevel"/>
    <w:tmpl w:val="EDCAFAB0"/>
    <w:lvl w:ilvl="0" w:tplc="B1ACA476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53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43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B4"/>
    <w:rsid w:val="00004D38"/>
    <w:rsid w:val="00022ECC"/>
    <w:rsid w:val="00033A25"/>
    <w:rsid w:val="0007058C"/>
    <w:rsid w:val="00097CF4"/>
    <w:rsid w:val="000B5050"/>
    <w:rsid w:val="000C749B"/>
    <w:rsid w:val="00145359"/>
    <w:rsid w:val="0015089F"/>
    <w:rsid w:val="0015105F"/>
    <w:rsid w:val="00166520"/>
    <w:rsid w:val="00184742"/>
    <w:rsid w:val="001A79C0"/>
    <w:rsid w:val="001E4B0C"/>
    <w:rsid w:val="00200143"/>
    <w:rsid w:val="00255737"/>
    <w:rsid w:val="002830EC"/>
    <w:rsid w:val="002B03BB"/>
    <w:rsid w:val="002B08EF"/>
    <w:rsid w:val="002D2724"/>
    <w:rsid w:val="002D6CFF"/>
    <w:rsid w:val="002F696F"/>
    <w:rsid w:val="002F7B6A"/>
    <w:rsid w:val="003049BB"/>
    <w:rsid w:val="00317DA9"/>
    <w:rsid w:val="00323A60"/>
    <w:rsid w:val="00327ABF"/>
    <w:rsid w:val="003454E6"/>
    <w:rsid w:val="00376205"/>
    <w:rsid w:val="0039094D"/>
    <w:rsid w:val="003951D5"/>
    <w:rsid w:val="00396549"/>
    <w:rsid w:val="00397D6B"/>
    <w:rsid w:val="003A11C4"/>
    <w:rsid w:val="003A6A4C"/>
    <w:rsid w:val="003D0547"/>
    <w:rsid w:val="003D6D05"/>
    <w:rsid w:val="00401343"/>
    <w:rsid w:val="00407D91"/>
    <w:rsid w:val="0042510E"/>
    <w:rsid w:val="00425A9C"/>
    <w:rsid w:val="00425F02"/>
    <w:rsid w:val="00430718"/>
    <w:rsid w:val="00445B9F"/>
    <w:rsid w:val="00445EC4"/>
    <w:rsid w:val="004719BA"/>
    <w:rsid w:val="00494123"/>
    <w:rsid w:val="004E2B9F"/>
    <w:rsid w:val="00511346"/>
    <w:rsid w:val="00517DB2"/>
    <w:rsid w:val="005268D4"/>
    <w:rsid w:val="005438C0"/>
    <w:rsid w:val="005550C9"/>
    <w:rsid w:val="005928AC"/>
    <w:rsid w:val="0059362C"/>
    <w:rsid w:val="005942EB"/>
    <w:rsid w:val="005A519B"/>
    <w:rsid w:val="005C5F61"/>
    <w:rsid w:val="005E4228"/>
    <w:rsid w:val="0061457D"/>
    <w:rsid w:val="00621093"/>
    <w:rsid w:val="0062123A"/>
    <w:rsid w:val="00621275"/>
    <w:rsid w:val="00626CDC"/>
    <w:rsid w:val="0064130B"/>
    <w:rsid w:val="00646E75"/>
    <w:rsid w:val="0065325F"/>
    <w:rsid w:val="00666DD1"/>
    <w:rsid w:val="00682F52"/>
    <w:rsid w:val="006B01BD"/>
    <w:rsid w:val="006B39CA"/>
    <w:rsid w:val="006B7F93"/>
    <w:rsid w:val="006D6097"/>
    <w:rsid w:val="006F0DF5"/>
    <w:rsid w:val="00701F3A"/>
    <w:rsid w:val="00703D7D"/>
    <w:rsid w:val="00720085"/>
    <w:rsid w:val="007452B7"/>
    <w:rsid w:val="007549E3"/>
    <w:rsid w:val="00782C5A"/>
    <w:rsid w:val="007B19DB"/>
    <w:rsid w:val="007B4D42"/>
    <w:rsid w:val="008009DA"/>
    <w:rsid w:val="00805332"/>
    <w:rsid w:val="00810A41"/>
    <w:rsid w:val="008155E8"/>
    <w:rsid w:val="00873CDF"/>
    <w:rsid w:val="00877759"/>
    <w:rsid w:val="008A7CB2"/>
    <w:rsid w:val="008C342E"/>
    <w:rsid w:val="008E244A"/>
    <w:rsid w:val="00914211"/>
    <w:rsid w:val="00922646"/>
    <w:rsid w:val="0098249D"/>
    <w:rsid w:val="009834A5"/>
    <w:rsid w:val="009864AB"/>
    <w:rsid w:val="009918F0"/>
    <w:rsid w:val="009A0BD0"/>
    <w:rsid w:val="009B3BD5"/>
    <w:rsid w:val="009C28ED"/>
    <w:rsid w:val="009E5AB2"/>
    <w:rsid w:val="00A00DA7"/>
    <w:rsid w:val="00A40926"/>
    <w:rsid w:val="00A77DE4"/>
    <w:rsid w:val="00A8309C"/>
    <w:rsid w:val="00A90B67"/>
    <w:rsid w:val="00B066C6"/>
    <w:rsid w:val="00BB3A1E"/>
    <w:rsid w:val="00BC6F03"/>
    <w:rsid w:val="00BD3710"/>
    <w:rsid w:val="00BE6572"/>
    <w:rsid w:val="00C03EE4"/>
    <w:rsid w:val="00C067BD"/>
    <w:rsid w:val="00C428BD"/>
    <w:rsid w:val="00C5205D"/>
    <w:rsid w:val="00C55116"/>
    <w:rsid w:val="00C6127A"/>
    <w:rsid w:val="00C92100"/>
    <w:rsid w:val="00CA2C75"/>
    <w:rsid w:val="00CD1187"/>
    <w:rsid w:val="00CD384D"/>
    <w:rsid w:val="00CE1FF8"/>
    <w:rsid w:val="00D12719"/>
    <w:rsid w:val="00D12C5E"/>
    <w:rsid w:val="00D14447"/>
    <w:rsid w:val="00D2047E"/>
    <w:rsid w:val="00D574C1"/>
    <w:rsid w:val="00D907F8"/>
    <w:rsid w:val="00D96616"/>
    <w:rsid w:val="00DD0998"/>
    <w:rsid w:val="00DF4713"/>
    <w:rsid w:val="00DF55B6"/>
    <w:rsid w:val="00E0756B"/>
    <w:rsid w:val="00E139B4"/>
    <w:rsid w:val="00E309A4"/>
    <w:rsid w:val="00E45756"/>
    <w:rsid w:val="00E55D74"/>
    <w:rsid w:val="00E9701A"/>
    <w:rsid w:val="00EB529E"/>
    <w:rsid w:val="00EC6DF2"/>
    <w:rsid w:val="00ED4963"/>
    <w:rsid w:val="00EF07A2"/>
    <w:rsid w:val="00EF18D8"/>
    <w:rsid w:val="00F07226"/>
    <w:rsid w:val="00F405F8"/>
    <w:rsid w:val="00F407B7"/>
    <w:rsid w:val="00F46DB4"/>
    <w:rsid w:val="00F46FBE"/>
    <w:rsid w:val="00F670DA"/>
    <w:rsid w:val="00F6710A"/>
    <w:rsid w:val="00F72DD8"/>
    <w:rsid w:val="00FB21D8"/>
    <w:rsid w:val="0D379516"/>
    <w:rsid w:val="64CDAE74"/>
    <w:rsid w:val="75D79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064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FB21D8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hAnsiTheme="majorHAnsi" w:eastAsiaTheme="majorEastAsia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hAnsiTheme="majorHAnsi" w:eastAsiaTheme="majorEastAsia" w:cstheme="majorBidi"/>
      <w:color w:val="276E8B" w:themeColor="accent1" w:themeShade="BF"/>
      <w:kern w:val="2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8"/>
    <w:semiHidden/>
    <w:rsid w:val="00C067BD"/>
    <w:rPr>
      <w:rFonts w:asciiTheme="majorHAnsi" w:hAnsiTheme="majorHAnsi" w:eastAsiaTheme="majorEastAsia" w:cstheme="majorBidi"/>
      <w:caps/>
      <w:color w:val="276E8B" w:themeColor="accent1" w:themeShade="BF"/>
      <w:kern w:val="2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067BD"/>
    <w:rPr>
      <w:rFonts w:asciiTheme="majorHAnsi" w:hAnsiTheme="majorHAnsi" w:eastAsiaTheme="majorEastAsia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SalutationChar" w:customStyle="1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styleId="ClosingChar" w:customStyle="1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styleId="SignatureChar" w:customStyle="1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"/>
    <w:semiHidden/>
    <w:rsid w:val="00FB21D8"/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styleId="RecipientName" w:customStyle="1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styleId="Address" w:customStyle="1">
    <w:name w:val="Address"/>
    <w:basedOn w:val="Normal"/>
    <w:next w:val="Normal"/>
    <w:uiPriority w:val="2"/>
    <w:qFormat/>
    <w:rsid w:val="00145359"/>
    <w:pPr>
      <w:spacing w:after="480"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styleId="DateChar" w:customStyle="1">
    <w:name w:val="Date Char"/>
    <w:basedOn w:val="DefaultParagraphFont"/>
    <w:link w:val="Date"/>
    <w:uiPriority w:val="1"/>
    <w:rsid w:val="00FB21D8"/>
  </w:style>
  <w:style w:type="paragraph" w:styleId="NoSpacing">
    <w:name w:val="No Spacing"/>
    <w:qFormat/>
    <w:rsid w:val="00327ABF"/>
    <w:pPr>
      <w:spacing w:after="0"/>
    </w:pPr>
  </w:style>
  <w:style w:type="paragraph" w:styleId="BodyText2">
    <w:name w:val="Body Text 2"/>
    <w:basedOn w:val="Normal"/>
    <w:link w:val="BodyText2Char"/>
    <w:semiHidden/>
    <w:rsid w:val="00B066C6"/>
    <w:pPr>
      <w:spacing w:after="0"/>
      <w:jc w:val="both"/>
    </w:pPr>
    <w:rPr>
      <w:rFonts w:ascii="Arial" w:hAnsi="Arial" w:eastAsia="Times New Roman" w:cs="Arial"/>
      <w:sz w:val="22"/>
      <w:lang w:val="en" w:eastAsia="en-US"/>
    </w:rPr>
  </w:style>
  <w:style w:type="character" w:styleId="BodyText2Char" w:customStyle="1">
    <w:name w:val="Body Text 2 Char"/>
    <w:basedOn w:val="DefaultParagraphFont"/>
    <w:link w:val="BodyText2"/>
    <w:semiHidden/>
    <w:rsid w:val="00B066C6"/>
    <w:rPr>
      <w:rFonts w:ascii="Arial" w:hAnsi="Arial" w:eastAsia="Times New Roman" w:cs="Arial"/>
      <w:sz w:val="22"/>
      <w:lang w:val="en" w:eastAsia="en-US"/>
    </w:rPr>
  </w:style>
  <w:style w:type="paragraph" w:styleId="paragraph" w:customStyle="1">
    <w:name w:val="paragraph"/>
    <w:basedOn w:val="Normal"/>
    <w:rsid w:val="0062127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IN" w:eastAsia="en-IN"/>
    </w:rPr>
  </w:style>
  <w:style w:type="character" w:styleId="normaltextrun" w:customStyle="1">
    <w:name w:val="normaltextrun"/>
    <w:basedOn w:val="DefaultParagraphFont"/>
    <w:rsid w:val="00621275"/>
  </w:style>
  <w:style w:type="character" w:styleId="eop" w:customStyle="1">
    <w:name w:val="eop"/>
    <w:basedOn w:val="DefaultParagraphFont"/>
    <w:rsid w:val="00621275"/>
  </w:style>
  <w:style w:type="paragraph" w:styleId="BodyText">
    <w:name w:val="Body Text"/>
    <w:basedOn w:val="Normal"/>
    <w:link w:val="BodyTextChar"/>
    <w:uiPriority w:val="99"/>
    <w:semiHidden/>
    <w:unhideWhenUsed/>
    <w:rsid w:val="0098249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8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lue%20ste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065F-3766-4B33-A3D9-E50BADE2F7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Blue steps letterhead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Smita Nayak</lastModifiedBy>
  <revision>2</revision>
  <dcterms:created xsi:type="dcterms:W3CDTF">2022-03-21T11:50:00.0000000Z</dcterms:created>
  <dcterms:modified xsi:type="dcterms:W3CDTF">2022-07-08T05:36:58.6455415Z</dcterms:modified>
</coreProperties>
</file>